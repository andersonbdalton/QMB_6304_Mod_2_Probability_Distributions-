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25E7"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934FA97" w14:textId="77777777" w:rsidR="002A51A0" w:rsidRDefault="00872C15" w:rsidP="002A51A0">
      <w:pPr>
        <w:jc w:val="center"/>
        <w:rPr>
          <w:rFonts w:ascii="Times New Roman" w:hAnsi="Times New Roman"/>
          <w:b/>
          <w:sz w:val="28"/>
          <w:szCs w:val="28"/>
        </w:rPr>
      </w:pPr>
      <w:r>
        <w:rPr>
          <w:rFonts w:ascii="Times New Roman" w:hAnsi="Times New Roman"/>
          <w:b/>
          <w:sz w:val="28"/>
          <w:szCs w:val="28"/>
        </w:rPr>
        <w:t>Module 2</w:t>
      </w:r>
    </w:p>
    <w:p w14:paraId="607E645F"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6BDD7177" w14:textId="77777777" w:rsidR="002A51A0" w:rsidRDefault="002A51A0" w:rsidP="00762B7D"/>
    <w:p w14:paraId="2956E415" w14:textId="77777777" w:rsidR="002A51A0" w:rsidRDefault="00384394" w:rsidP="00762B7D">
      <w:r>
        <w:rPr>
          <w:noProof/>
        </w:rPr>
        <w:drawing>
          <wp:anchor distT="0" distB="0" distL="114300" distR="114300" simplePos="0" relativeHeight="251658240" behindDoc="1" locked="0" layoutInCell="1" allowOverlap="1" wp14:anchorId="03B34030" wp14:editId="0EB22EE2">
            <wp:simplePos x="0" y="0"/>
            <wp:positionH relativeFrom="column">
              <wp:posOffset>3331845</wp:posOffset>
            </wp:positionH>
            <wp:positionV relativeFrom="paragraph">
              <wp:posOffset>175895</wp:posOffset>
            </wp:positionV>
            <wp:extent cx="2505075" cy="1663700"/>
            <wp:effectExtent l="0" t="0" r="0" b="0"/>
            <wp:wrapTight wrapText="left">
              <wp:wrapPolygon edited="0">
                <wp:start x="0" y="0"/>
                <wp:lineTo x="0" y="21270"/>
                <wp:lineTo x="21354" y="21270"/>
                <wp:lineTo x="21354" y="0"/>
                <wp:lineTo x="0" y="0"/>
              </wp:wrapPolygon>
            </wp:wrapTight>
            <wp:docPr id="1" name="Picture 1" descr="Image result for random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nu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8CB3B" w14:textId="77777777" w:rsidR="00BA1D80" w:rsidRDefault="00BA1D80" w:rsidP="00762B7D">
      <w:r>
        <w:t>Write a simple R script to execute the following:</w:t>
      </w:r>
    </w:p>
    <w:p w14:paraId="0619427F" w14:textId="77777777" w:rsidR="00BA1D80" w:rsidRDefault="00BA1D80" w:rsidP="00762B7D"/>
    <w:p w14:paraId="1218AE1F" w14:textId="77777777" w:rsidR="001D6BF8" w:rsidRPr="00BA1D80" w:rsidRDefault="001D6BF8" w:rsidP="00762B7D">
      <w:pPr>
        <w:rPr>
          <w:b/>
        </w:rPr>
      </w:pPr>
      <w:r w:rsidRPr="00BA1D80">
        <w:rPr>
          <w:b/>
        </w:rPr>
        <w:t>Preprocessing:</w:t>
      </w:r>
    </w:p>
    <w:p w14:paraId="57DCA6A3" w14:textId="77777777" w:rsidR="001D6BF8" w:rsidRDefault="001D6BF8" w:rsidP="00762B7D"/>
    <w:p w14:paraId="46F1B114" w14:textId="77777777" w:rsidR="00C85CC3" w:rsidRDefault="00077FE0" w:rsidP="00C85CC3">
      <w:r>
        <w:t>Load the data in “</w:t>
      </w:r>
      <w:r w:rsidR="00C85CC3">
        <w:t xml:space="preserve">6304 </w:t>
      </w:r>
      <w:r>
        <w:t>Assignment 2 Data.xlsx”</w:t>
      </w:r>
      <w:r w:rsidR="00C85CC3">
        <w:t xml:space="preserve"> into an object</w:t>
      </w:r>
      <w:r>
        <w:t xml:space="preserve">.  The file includes </w:t>
      </w:r>
      <w:r w:rsidR="00C85CC3">
        <w:t xml:space="preserve">10000 observations for each of four </w:t>
      </w:r>
      <w:r>
        <w:t>variables</w:t>
      </w:r>
      <w:r w:rsidR="00C85CC3">
        <w:t xml:space="preserve">, which are </w:t>
      </w:r>
      <w:r>
        <w:t>creatively titled “Data</w:t>
      </w:r>
      <w:r w:rsidR="00C85CC3">
        <w:t>1” through “Data4”.</w:t>
      </w:r>
      <w:r>
        <w:t xml:space="preserve"> </w:t>
      </w:r>
    </w:p>
    <w:p w14:paraId="41231B64" w14:textId="77777777" w:rsidR="00C85CC3" w:rsidRDefault="00C85CC3" w:rsidP="00C85CC3"/>
    <w:p w14:paraId="7ADE9DF9" w14:textId="77777777" w:rsidR="00C85CC3" w:rsidRPr="00BA1D80" w:rsidRDefault="00C85CC3" w:rsidP="00C85CC3">
      <w:pPr>
        <w:rPr>
          <w:b/>
        </w:rPr>
      </w:pPr>
      <w:r w:rsidRPr="00BA1D80">
        <w:rPr>
          <w:b/>
        </w:rPr>
        <w:t>Analysis:</w:t>
      </w:r>
    </w:p>
    <w:p w14:paraId="495F40B5" w14:textId="77777777" w:rsidR="00C85CC3" w:rsidRDefault="00C85CC3" w:rsidP="00C85CC3"/>
    <w:p w14:paraId="66424548" w14:textId="77777777" w:rsidR="00872C15" w:rsidRDefault="001E0BF7" w:rsidP="00D07DF0">
      <w:pPr>
        <w:pStyle w:val="ListParagraph"/>
        <w:numPr>
          <w:ilvl w:val="0"/>
          <w:numId w:val="3"/>
        </w:numPr>
      </w:pPr>
      <w:r>
        <w:t xml:space="preserve">Use common tools to </w:t>
      </w:r>
      <w:r w:rsidR="00077FE0">
        <w:t xml:space="preserve">determine whether </w:t>
      </w:r>
      <w:r w:rsidR="00D07DF0">
        <w:t xml:space="preserve">any of the four variables </w:t>
      </w:r>
      <w:r>
        <w:t>are normally distributed.</w:t>
      </w:r>
      <w:r w:rsidR="00077FE0">
        <w:t xml:space="preserve">  Explain how you arrived at your conclusions.</w:t>
      </w:r>
      <w:r w:rsidR="00D07DF0">
        <w:t xml:space="preserve"> </w:t>
      </w:r>
    </w:p>
    <w:p w14:paraId="1768B9B8" w14:textId="77777777" w:rsidR="00872C15" w:rsidRDefault="00872C15" w:rsidP="00872C15"/>
    <w:p w14:paraId="27A9842A" w14:textId="77777777" w:rsidR="002A51A0" w:rsidRDefault="00D07DF0" w:rsidP="00BA1D80">
      <w:pPr>
        <w:pStyle w:val="ListParagraph"/>
        <w:numPr>
          <w:ilvl w:val="0"/>
          <w:numId w:val="3"/>
        </w:numPr>
      </w:pPr>
      <w:r>
        <w:t xml:space="preserve">Focus on the Data3 variable.  Build a sampling distribution of the population mean by calculating the mean for each of </w:t>
      </w:r>
      <w:r w:rsidR="00052DA2">
        <w:t>1</w:t>
      </w:r>
      <w:r>
        <w:t>000 samples of n=</w:t>
      </w:r>
      <w:r w:rsidR="00052DA2">
        <w:t>1</w:t>
      </w:r>
      <w:r>
        <w:t>0.  Plot the sampling distribution</w:t>
      </w:r>
      <w:r w:rsidR="00BA1D80">
        <w:t xml:space="preserve"> with an appropriate graph title.  Verify whether these 1000 means are in fact normally distributed and justify your conclusion with appropriate analytics and/or graphical tools. </w:t>
      </w:r>
    </w:p>
    <w:p w14:paraId="2D3FFB34" w14:textId="77777777" w:rsidR="002A51A0" w:rsidRDefault="002A51A0" w:rsidP="002A51A0"/>
    <w:p w14:paraId="0A94B95C" w14:textId="77777777" w:rsidR="00BA1D80" w:rsidRDefault="00BA1D80" w:rsidP="00BA1D80">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p>
    <w:p w14:paraId="0697AC22" w14:textId="77777777" w:rsidR="002A51A0" w:rsidRDefault="002A51A0" w:rsidP="00BA1D80"/>
    <w:sectPr w:rsidR="002A51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DF57F" w14:textId="77777777" w:rsidR="00E90315" w:rsidRDefault="00E90315" w:rsidP="00E90315">
      <w:r>
        <w:separator/>
      </w:r>
    </w:p>
  </w:endnote>
  <w:endnote w:type="continuationSeparator" w:id="0">
    <w:p w14:paraId="7102D104" w14:textId="77777777" w:rsidR="00E90315" w:rsidRDefault="00E90315" w:rsidP="00E9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BDA9A" w14:textId="319F83EE" w:rsidR="00E90315" w:rsidRPr="00E90315" w:rsidRDefault="00087934" w:rsidP="00E90315">
    <w:pPr>
      <w:pStyle w:val="Header"/>
      <w:rPr>
        <w:sz w:val="20"/>
        <w:szCs w:val="20"/>
      </w:rPr>
    </w:pPr>
    <w:r>
      <w:rPr>
        <w:sz w:val="20"/>
        <w:szCs w:val="20"/>
      </w:rPr>
      <w:t>©</w:t>
    </w:r>
    <w:r w:rsidR="00E90315" w:rsidRPr="00E90315">
      <w:rPr>
        <w:sz w:val="20"/>
        <w:szCs w:val="20"/>
      </w:rPr>
      <w:t xml:space="preserve"> 2020 Ronald K. Satterfield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51463" w14:textId="77777777" w:rsidR="00E90315" w:rsidRDefault="00E90315" w:rsidP="00E90315">
      <w:r>
        <w:separator/>
      </w:r>
    </w:p>
  </w:footnote>
  <w:footnote w:type="continuationSeparator" w:id="0">
    <w:p w14:paraId="649D115C" w14:textId="77777777" w:rsidR="00E90315" w:rsidRDefault="00E90315" w:rsidP="00E9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37572"/>
    <w:multiLevelType w:val="hybridMultilevel"/>
    <w:tmpl w:val="1BA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B2D70E2-B408-409D-BD46-6F990CA757C1}"/>
    <w:docVar w:name="dgnword-eventsink" w:val="1863409807664"/>
  </w:docVars>
  <w:rsids>
    <w:rsidRoot w:val="00762B7D"/>
    <w:rsid w:val="00052DA2"/>
    <w:rsid w:val="00077FE0"/>
    <w:rsid w:val="00087934"/>
    <w:rsid w:val="000E1024"/>
    <w:rsid w:val="000F3983"/>
    <w:rsid w:val="00154591"/>
    <w:rsid w:val="001D6BF8"/>
    <w:rsid w:val="001E0BF7"/>
    <w:rsid w:val="002A51A0"/>
    <w:rsid w:val="00384394"/>
    <w:rsid w:val="003B7878"/>
    <w:rsid w:val="003D57E1"/>
    <w:rsid w:val="00453CFC"/>
    <w:rsid w:val="004F52D5"/>
    <w:rsid w:val="00527535"/>
    <w:rsid w:val="00694D0F"/>
    <w:rsid w:val="00705926"/>
    <w:rsid w:val="00762B7D"/>
    <w:rsid w:val="00872C15"/>
    <w:rsid w:val="00B14F98"/>
    <w:rsid w:val="00B629B6"/>
    <w:rsid w:val="00B71E9D"/>
    <w:rsid w:val="00B977C9"/>
    <w:rsid w:val="00BA1D80"/>
    <w:rsid w:val="00BD71E2"/>
    <w:rsid w:val="00C57312"/>
    <w:rsid w:val="00C85CC3"/>
    <w:rsid w:val="00CB7753"/>
    <w:rsid w:val="00D00D47"/>
    <w:rsid w:val="00D07DF0"/>
    <w:rsid w:val="00E3018C"/>
    <w:rsid w:val="00E7737D"/>
    <w:rsid w:val="00E90315"/>
    <w:rsid w:val="00EB301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6F23"/>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E90315"/>
    <w:pPr>
      <w:tabs>
        <w:tab w:val="center" w:pos="4680"/>
        <w:tab w:val="right" w:pos="9360"/>
      </w:tabs>
    </w:pPr>
  </w:style>
  <w:style w:type="character" w:customStyle="1" w:styleId="HeaderChar">
    <w:name w:val="Header Char"/>
    <w:basedOn w:val="DefaultParagraphFont"/>
    <w:link w:val="Header"/>
    <w:uiPriority w:val="99"/>
    <w:rsid w:val="00E90315"/>
  </w:style>
  <w:style w:type="paragraph" w:styleId="Footer">
    <w:name w:val="footer"/>
    <w:basedOn w:val="Normal"/>
    <w:link w:val="FooterChar"/>
    <w:uiPriority w:val="99"/>
    <w:unhideWhenUsed/>
    <w:rsid w:val="00E90315"/>
    <w:pPr>
      <w:tabs>
        <w:tab w:val="center" w:pos="4680"/>
        <w:tab w:val="right" w:pos="9360"/>
      </w:tabs>
    </w:pPr>
  </w:style>
  <w:style w:type="character" w:customStyle="1" w:styleId="FooterChar">
    <w:name w:val="Footer Char"/>
    <w:basedOn w:val="DefaultParagraphFont"/>
    <w:link w:val="Footer"/>
    <w:uiPriority w:val="99"/>
    <w:rsid w:val="00E9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4</cp:revision>
  <dcterms:created xsi:type="dcterms:W3CDTF">2019-11-08T19:44:00Z</dcterms:created>
  <dcterms:modified xsi:type="dcterms:W3CDTF">2020-08-13T12:36:00Z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